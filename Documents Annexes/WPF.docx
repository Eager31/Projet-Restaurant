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4F" w:rsidRDefault="00DC0EA3">
      <w:pPr>
        <w:pStyle w:val="Titre1"/>
      </w:pPr>
      <w:r>
        <w:t>WPF</w:t>
      </w:r>
    </w:p>
    <w:p w:rsidR="00D4304F" w:rsidRDefault="00DC0EA3">
      <w:r>
        <w:t xml:space="preserve">WPF = Windows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</w:p>
    <w:p w:rsidR="00D4304F" w:rsidRDefault="00DC0EA3">
      <w:pPr>
        <w:pStyle w:val="Titre2"/>
      </w:pPr>
      <w:r>
        <w:t>Outils de développement</w:t>
      </w:r>
    </w:p>
    <w:p w:rsidR="00DC0EA3" w:rsidRDefault="00DC0EA3" w:rsidP="00DC0EA3">
      <w:pPr>
        <w:pStyle w:val="Titre3"/>
      </w:pPr>
      <w:r>
        <w:t>XAML</w:t>
      </w:r>
    </w:p>
    <w:p w:rsidR="00D4304F" w:rsidRDefault="00DC0EA3">
      <w:r>
        <w:t xml:space="preserve">XAML = </w:t>
      </w:r>
      <w:proofErr w:type="spellStart"/>
      <w:r>
        <w:t>eXtensible</w:t>
      </w:r>
      <w:proofErr w:type="spellEnd"/>
      <w:r>
        <w:t xml:space="preserve"> Application Markup </w:t>
      </w:r>
      <w:proofErr w:type="spellStart"/>
      <w:r>
        <w:t>Language</w:t>
      </w:r>
      <w:proofErr w:type="spellEnd"/>
      <w:r>
        <w:t>. C’est un modèle de programmation déclarative .NET.</w:t>
      </w:r>
    </w:p>
    <w:p w:rsidR="00DC0EA3" w:rsidRDefault="00DC0EA3">
      <w:r>
        <w:t>Langage basé sur le XML qui fonctionne sur la sérialisation de graphe d’objets. On y retrouve : des espaces de noms (</w:t>
      </w:r>
      <w:proofErr w:type="spellStart"/>
      <w:r>
        <w:t>namespaces</w:t>
      </w:r>
      <w:proofErr w:type="spellEnd"/>
      <w:r>
        <w:t>), des classes, des propriétés, des événements …</w:t>
      </w:r>
    </w:p>
    <w:p w:rsidR="00DC0EA3" w:rsidRDefault="00DC0EA3" w:rsidP="00DC0EA3">
      <w:pPr>
        <w:pStyle w:val="Titre3"/>
      </w:pPr>
      <w:proofErr w:type="spellStart"/>
      <w:r>
        <w:t>Cider</w:t>
      </w:r>
      <w:proofErr w:type="spellEnd"/>
    </w:p>
    <w:p w:rsidR="00DC0EA3" w:rsidRDefault="00DC0EA3">
      <w:proofErr w:type="spellStart"/>
      <w:r>
        <w:t>Cider</w:t>
      </w:r>
      <w:proofErr w:type="spellEnd"/>
      <w:r>
        <w:t xml:space="preserve"> = nom du designer d’interface graphique de WPF. Utilise le drag and drop.</w:t>
      </w:r>
    </w:p>
    <w:p w:rsidR="00D4304F" w:rsidRPr="00DC0EA3" w:rsidRDefault="00DC0EA3" w:rsidP="00DC0EA3">
      <w:pPr>
        <w:pStyle w:val="Titre2"/>
      </w:pPr>
      <w:r>
        <w:t>Développement</w:t>
      </w:r>
    </w:p>
    <w:p w:rsidR="009F5E2B" w:rsidRDefault="00DC0EA3" w:rsidP="00DC0EA3">
      <w:pPr>
        <w:pStyle w:val="Titre3"/>
      </w:pPr>
      <w:r>
        <w:t>Les contrôles WPF</w:t>
      </w:r>
    </w:p>
    <w:p w:rsidR="00DC0EA3" w:rsidRDefault="00DC0EA3" w:rsidP="00DC0EA3">
      <w:r>
        <w:t>On utilise les contrôles pour visualiser les données et pour permettre à l’utilisateur d’interagir avec l’application. Ils possèdent des propriétés, des événements et des méthodes.</w:t>
      </w:r>
    </w:p>
    <w:p w:rsidR="00DC0EA3" w:rsidRDefault="00DC0EA3" w:rsidP="00DC0EA3">
      <w:r>
        <w:t xml:space="preserve">Ex : boutons, labels, </w:t>
      </w:r>
      <w:proofErr w:type="spellStart"/>
      <w:r>
        <w:t>textbox</w:t>
      </w:r>
      <w:proofErr w:type="spellEnd"/>
      <w:r>
        <w:t>, …</w:t>
      </w:r>
    </w:p>
    <w:p w:rsidR="00501A57" w:rsidRDefault="00501A57" w:rsidP="00DC0EA3">
      <w:r>
        <w:t>L’affichage en WPF est géré par deux threads :</w:t>
      </w:r>
    </w:p>
    <w:p w:rsidR="00501A57" w:rsidRDefault="00501A57" w:rsidP="00501A57">
      <w:pPr>
        <w:pStyle w:val="Paragraphedeliste"/>
        <w:numPr>
          <w:ilvl w:val="0"/>
          <w:numId w:val="21"/>
        </w:numPr>
      </w:pPr>
      <w:r>
        <w:t>Le premier créer les éléments primitifs qui vont servir à l’affichage. Thread entièrement managé.</w:t>
      </w:r>
    </w:p>
    <w:p w:rsidR="00501A57" w:rsidRDefault="00501A57" w:rsidP="00501A57">
      <w:pPr>
        <w:pStyle w:val="Paragraphedeliste"/>
        <w:numPr>
          <w:ilvl w:val="0"/>
          <w:numId w:val="21"/>
        </w:numPr>
      </w:pPr>
      <w:r>
        <w:t>Le deuxième se charge d’afficher à l’écran. Thread natif.</w:t>
      </w:r>
    </w:p>
    <w:p w:rsidR="00501A57" w:rsidRDefault="00501A57" w:rsidP="00501A57">
      <w:r>
        <w:lastRenderedPageBreak/>
        <w:t>Tous les contrôles WPF sont constitués d’autres contrôles. Ainsi, on peut décomposer chaque contrôle sous forme de graphe d’objets.</w:t>
      </w:r>
    </w:p>
    <w:p w:rsidR="00501A57" w:rsidRDefault="00501A57" w:rsidP="00501A57">
      <w:pPr>
        <w:pStyle w:val="Titre3"/>
      </w:pPr>
      <w:r>
        <w:t xml:space="preserve">Les ressources </w:t>
      </w:r>
    </w:p>
    <w:p w:rsidR="00501A57" w:rsidRDefault="00501A57" w:rsidP="00501A57">
      <w:r>
        <w:t xml:space="preserve">Chaque composants WPF possède une propriété </w:t>
      </w:r>
      <w:proofErr w:type="spellStart"/>
      <w:r>
        <w:t>Resources</w:t>
      </w:r>
      <w:proofErr w:type="spellEnd"/>
      <w:r>
        <w:t>. Comme :</w:t>
      </w:r>
    </w:p>
    <w:p w:rsidR="00501A57" w:rsidRDefault="00501A57" w:rsidP="00501A57">
      <w:pPr>
        <w:pStyle w:val="Paragraphedeliste"/>
        <w:numPr>
          <w:ilvl w:val="0"/>
          <w:numId w:val="21"/>
        </w:numPr>
      </w:pPr>
      <w:r>
        <w:t>Les styles (apparence d’un contrôle)</w:t>
      </w:r>
    </w:p>
    <w:p w:rsidR="00501A57" w:rsidRDefault="00501A57" w:rsidP="00501A57">
      <w:pPr>
        <w:pStyle w:val="Paragraphedeliste"/>
        <w:numPr>
          <w:ilvl w:val="0"/>
          <w:numId w:val="21"/>
        </w:numPr>
      </w:pPr>
      <w:r>
        <w:t xml:space="preserve">Les </w:t>
      </w:r>
      <w:proofErr w:type="spellStart"/>
      <w:r>
        <w:t>templates</w:t>
      </w:r>
      <w:proofErr w:type="spellEnd"/>
      <w:r>
        <w:t xml:space="preserve"> (défini comment afficher les données affectées à un contrôle)</w:t>
      </w:r>
    </w:p>
    <w:p w:rsidR="00501A57" w:rsidRDefault="00501A57" w:rsidP="00501A57">
      <w:pPr>
        <w:pStyle w:val="Paragraphedeliste"/>
        <w:numPr>
          <w:ilvl w:val="0"/>
          <w:numId w:val="21"/>
        </w:numPr>
      </w:pPr>
      <w:r>
        <w:t>Les animations</w:t>
      </w:r>
    </w:p>
    <w:p w:rsidR="00501A57" w:rsidRDefault="00501A57" w:rsidP="00501A57">
      <w:pPr>
        <w:pStyle w:val="Paragraphedeliste"/>
        <w:numPr>
          <w:ilvl w:val="0"/>
          <w:numId w:val="21"/>
        </w:numPr>
      </w:pPr>
      <w:r>
        <w:t xml:space="preserve">Les </w:t>
      </w:r>
      <w:proofErr w:type="spellStart"/>
      <w:proofErr w:type="gramStart"/>
      <w:r>
        <w:t>tranformations</w:t>
      </w:r>
      <w:proofErr w:type="spellEnd"/>
      <w:r w:rsidR="00C26046">
        <w:t xml:space="preserve">  …</w:t>
      </w:r>
      <w:proofErr w:type="gramEnd"/>
    </w:p>
    <w:p w:rsidR="00C26046" w:rsidRDefault="009C2623" w:rsidP="009C2623">
      <w:pPr>
        <w:pStyle w:val="Titre3"/>
      </w:pPr>
      <w:r>
        <w:t xml:space="preserve">Les styles </w:t>
      </w:r>
    </w:p>
    <w:p w:rsidR="009C2623" w:rsidRDefault="009C2623" w:rsidP="009C2623">
      <w:r>
        <w:t>Définissent l’apparence des contrôles.</w:t>
      </w:r>
    </w:p>
    <w:p w:rsidR="009C2623" w:rsidRDefault="009C2623" w:rsidP="009C2623">
      <w:r>
        <w:t xml:space="preserve">Utilisation de Setters qui définissent la propriété à modifier grâce à la propriété </w:t>
      </w:r>
      <w:proofErr w:type="spellStart"/>
      <w:r>
        <w:t>Property</w:t>
      </w:r>
      <w:proofErr w:type="spellEnd"/>
      <w:r>
        <w:t xml:space="preserve"> et la valeur (propriété Value).</w:t>
      </w:r>
    </w:p>
    <w:p w:rsidR="009C2623" w:rsidRDefault="009C2623" w:rsidP="009C2623">
      <w:pPr>
        <w:pStyle w:val="Titre3"/>
      </w:pPr>
      <w:r>
        <w:t xml:space="preserve">Les </w:t>
      </w:r>
      <w:proofErr w:type="spellStart"/>
      <w:r>
        <w:t>templates</w:t>
      </w:r>
      <w:proofErr w:type="spellEnd"/>
    </w:p>
    <w:p w:rsidR="009C2623" w:rsidRDefault="009C2623" w:rsidP="009C2623">
      <w:r>
        <w:t>Décrivent la structure visuelle d’un contrôle. Propriété Template.</w:t>
      </w:r>
    </w:p>
    <w:p w:rsidR="009C2623" w:rsidRDefault="009C2623" w:rsidP="009C2623">
      <w:pPr>
        <w:pStyle w:val="Titre3"/>
      </w:pPr>
      <w:r>
        <w:t>Les triggers</w:t>
      </w:r>
    </w:p>
    <w:p w:rsidR="009C2623" w:rsidRDefault="009C2623" w:rsidP="009C2623">
      <w:r>
        <w:t>Utiliser pour réaliser des applications proposant des interactions riches et dynamiques.</w:t>
      </w:r>
    </w:p>
    <w:p w:rsidR="009C2623" w:rsidRDefault="009C2623" w:rsidP="009C2623">
      <w:r>
        <w:t>WPF vérifie trois choses dans les conditions d’un trigger :</w:t>
      </w:r>
    </w:p>
    <w:p w:rsidR="009C2623" w:rsidRDefault="009C2623" w:rsidP="009C2623">
      <w:pPr>
        <w:pStyle w:val="Paragraphedeliste"/>
        <w:numPr>
          <w:ilvl w:val="0"/>
          <w:numId w:val="21"/>
        </w:numPr>
      </w:pPr>
      <w:r>
        <w:t xml:space="preserve">Une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(Trigger)</w:t>
      </w:r>
    </w:p>
    <w:p w:rsidR="009C2623" w:rsidRDefault="009C2623" w:rsidP="009C2623">
      <w:pPr>
        <w:pStyle w:val="Paragraphedeliste"/>
        <w:numPr>
          <w:ilvl w:val="0"/>
          <w:numId w:val="21"/>
        </w:numPr>
      </w:pPr>
      <w:r>
        <w:t>Propriété .NET (</w:t>
      </w:r>
      <w:proofErr w:type="spellStart"/>
      <w:r>
        <w:t>DataTrigger</w:t>
      </w:r>
      <w:proofErr w:type="spellEnd"/>
      <w:r>
        <w:t>)</w:t>
      </w:r>
    </w:p>
    <w:p w:rsidR="009C2623" w:rsidRDefault="009C2623" w:rsidP="009C2623">
      <w:pPr>
        <w:pStyle w:val="Paragraphedeliste"/>
        <w:numPr>
          <w:ilvl w:val="0"/>
          <w:numId w:val="21"/>
        </w:numPr>
      </w:pPr>
      <w:r>
        <w:t>Evénement (</w:t>
      </w:r>
      <w:proofErr w:type="spellStart"/>
      <w:r>
        <w:t>EventTrigger</w:t>
      </w:r>
      <w:proofErr w:type="spellEnd"/>
      <w:r>
        <w:t>)</w:t>
      </w:r>
    </w:p>
    <w:p w:rsidR="003D6575" w:rsidRDefault="003D6575" w:rsidP="003D6575">
      <w:r>
        <w:t>Dans les deux premières conditions, le trigger est déclenché lorsque la propriété spécifiée est modifiée.</w:t>
      </w:r>
    </w:p>
    <w:p w:rsidR="003D6575" w:rsidRDefault="003D6575" w:rsidP="003D6575">
      <w:r>
        <w:t>Dans le dernier cas, déclenchement lorsque l’événement survient.</w:t>
      </w:r>
    </w:p>
    <w:p w:rsidR="003D6575" w:rsidRDefault="003D6575" w:rsidP="003D6575">
      <w:r>
        <w:lastRenderedPageBreak/>
        <w:t>Pour modifier la valeur d’une propriété dans un trigger, on utilise Setter.</w:t>
      </w:r>
    </w:p>
    <w:p w:rsidR="003D6575" w:rsidRDefault="003D6575" w:rsidP="003D6575">
      <w:pPr>
        <w:pStyle w:val="Titre3"/>
      </w:pPr>
      <w:r>
        <w:t>Les storyboards</w:t>
      </w:r>
    </w:p>
    <w:p w:rsidR="003D6575" w:rsidRDefault="003D6575" w:rsidP="003D6575">
      <w:r>
        <w:t>Eléments XAML qui permettent de définir un ensemble d’actions. C’est un ensemble d’animations/transformations. Ils permettent un paramétrage complet des animations.</w:t>
      </w:r>
    </w:p>
    <w:p w:rsidR="003D6575" w:rsidRDefault="003D6575" w:rsidP="003D6575">
      <w:pPr>
        <w:pStyle w:val="Titre3"/>
      </w:pPr>
      <w:r>
        <w:t>Les animations / transformations</w:t>
      </w:r>
    </w:p>
    <w:p w:rsidR="003D6575" w:rsidRPr="003D6575" w:rsidRDefault="003D6575" w:rsidP="003D6575">
      <w:r>
        <w:t>Intéressant mais pas utiles pour le projet normalement</w:t>
      </w:r>
    </w:p>
    <w:p w:rsidR="003D6575" w:rsidRDefault="003D6575" w:rsidP="003D6575">
      <w:pPr>
        <w:pStyle w:val="Titre3"/>
      </w:pPr>
      <w:r>
        <w:t>3D</w:t>
      </w:r>
    </w:p>
    <w:p w:rsidR="003D6575" w:rsidRPr="003D6575" w:rsidRDefault="003D6575" w:rsidP="003D6575">
      <w:r>
        <w:t>Pas utile pour notre projet</w:t>
      </w:r>
    </w:p>
    <w:p w:rsidR="003D6575" w:rsidRPr="003D6575" w:rsidRDefault="003D6575" w:rsidP="003D6575">
      <w:bookmarkStart w:id="0" w:name="_GoBack"/>
      <w:bookmarkEnd w:id="0"/>
    </w:p>
    <w:sectPr w:rsidR="003D6575" w:rsidRPr="003D6575">
      <w:footerReference w:type="default" r:id="rId7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760" w:rsidRDefault="001A3760">
      <w:pPr>
        <w:spacing w:before="0" w:after="0" w:line="240" w:lineRule="auto"/>
      </w:pPr>
      <w:r>
        <w:separator/>
      </w:r>
    </w:p>
    <w:p w:rsidR="001A3760" w:rsidRDefault="001A3760"/>
  </w:endnote>
  <w:endnote w:type="continuationSeparator" w:id="0">
    <w:p w:rsidR="001A3760" w:rsidRDefault="001A3760">
      <w:pPr>
        <w:spacing w:before="0" w:after="0" w:line="240" w:lineRule="auto"/>
      </w:pPr>
      <w:r>
        <w:continuationSeparator/>
      </w:r>
    </w:p>
    <w:p w:rsidR="001A3760" w:rsidRDefault="001A37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C3602">
          <w:rPr>
            <w:noProof/>
            <w:lang w:bidi="fr-FR"/>
          </w:rPr>
          <w:t>0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760" w:rsidRDefault="001A3760">
      <w:pPr>
        <w:spacing w:before="0" w:after="0" w:line="240" w:lineRule="auto"/>
      </w:pPr>
      <w:r>
        <w:separator/>
      </w:r>
    </w:p>
    <w:p w:rsidR="001A3760" w:rsidRDefault="001A3760"/>
  </w:footnote>
  <w:footnote w:type="continuationSeparator" w:id="0">
    <w:p w:rsidR="001A3760" w:rsidRDefault="001A3760">
      <w:pPr>
        <w:spacing w:before="0" w:after="0" w:line="240" w:lineRule="auto"/>
      </w:pPr>
      <w:r>
        <w:continuationSeparator/>
      </w:r>
    </w:p>
    <w:p w:rsidR="001A3760" w:rsidRDefault="001A37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74659"/>
    <w:multiLevelType w:val="hybridMultilevel"/>
    <w:tmpl w:val="04187CDE"/>
    <w:lvl w:ilvl="0" w:tplc="109698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7"/>
  </w:num>
  <w:num w:numId="5">
    <w:abstractNumId w:val="15"/>
  </w:num>
  <w:num w:numId="6">
    <w:abstractNumId w:val="18"/>
  </w:num>
  <w:num w:numId="7">
    <w:abstractNumId w:val="10"/>
  </w:num>
  <w:num w:numId="8">
    <w:abstractNumId w:val="19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A3"/>
    <w:rsid w:val="0000795A"/>
    <w:rsid w:val="001A3760"/>
    <w:rsid w:val="00227DF5"/>
    <w:rsid w:val="002D22E0"/>
    <w:rsid w:val="003008EC"/>
    <w:rsid w:val="003112E5"/>
    <w:rsid w:val="003D6575"/>
    <w:rsid w:val="00501A57"/>
    <w:rsid w:val="0075279C"/>
    <w:rsid w:val="009C2623"/>
    <w:rsid w:val="009F5E2B"/>
    <w:rsid w:val="00B71C13"/>
    <w:rsid w:val="00BC3602"/>
    <w:rsid w:val="00C26046"/>
    <w:rsid w:val="00C52FC2"/>
    <w:rsid w:val="00D4304F"/>
    <w:rsid w:val="00D651B9"/>
    <w:rsid w:val="00DC0EA3"/>
    <w:rsid w:val="00DD178F"/>
    <w:rsid w:val="00E53907"/>
    <w:rsid w:val="00EC0F68"/>
    <w:rsid w:val="00EC5313"/>
    <w:rsid w:val="00F0629C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06AD6A"/>
  <w15:chartTrackingRefBased/>
  <w15:docId w15:val="{C5038F01-B425-45BF-991A-97CD7697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itre1">
    <w:name w:val="heading 1"/>
    <w:basedOn w:val="Normal"/>
    <w:link w:val="Titre1C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epuc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conomique">
    <w:name w:val="Document économique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sid w:val="00EC0F68"/>
    <w:rPr>
      <w:color w:val="595959" w:themeColor="text1" w:themeTint="A6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um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B431B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431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aragraphedeliste">
    <w:name w:val="List Paragraph"/>
    <w:basedOn w:val="Normal"/>
    <w:uiPriority w:val="34"/>
    <w:unhideWhenUsed/>
    <w:qFormat/>
    <w:rsid w:val="0050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\AppData\Local\Packages\Microsoft.Office.Desktop_8wekyb3d8bbwe\LocalCache\Roaming\Microsoft\Templates\Document%20&#233;conomique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économique.dotx</Template>
  <TotalTime>49</TotalTime>
  <Pages>3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Longatelli</dc:creator>
  <cp:keywords/>
  <dc:description/>
  <cp:lastModifiedBy>Jonathan Longatelli</cp:lastModifiedBy>
  <cp:revision>2</cp:revision>
  <dcterms:created xsi:type="dcterms:W3CDTF">2018-12-06T08:47:00Z</dcterms:created>
  <dcterms:modified xsi:type="dcterms:W3CDTF">2018-12-06T10:09:00Z</dcterms:modified>
</cp:coreProperties>
</file>